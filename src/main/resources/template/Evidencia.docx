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AF5E" w14:textId="19F35C98" w:rsidR="00716C45" w:rsidRPr="00716C45" w:rsidRDefault="003D106F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A20D8" wp14:editId="0238712B">
                <wp:simplePos x="0" y="0"/>
                <wp:positionH relativeFrom="column">
                  <wp:posOffset>519247</wp:posOffset>
                </wp:positionH>
                <wp:positionV relativeFrom="paragraph">
                  <wp:posOffset>8647208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85A139" w14:textId="77777777"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A20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.9pt;margin-top:680.9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LNBwIAAP4D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" stroked="f">
                <v:fill opacity="0"/>
                <v:textbox style="mso-fit-shape-to-text:t" inset="0,0,0,0">
                  <w:txbxContent>
                    <w:p w14:paraId="1585A139" w14:textId="77777777"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 wp14:anchorId="073562EC" wp14:editId="2620ACEF">
            <wp:simplePos x="0" y="0"/>
            <wp:positionH relativeFrom="page">
              <wp:align>right</wp:align>
            </wp:positionH>
            <wp:positionV relativeFrom="paragraph">
              <wp:posOffset>-1145507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2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972550" wp14:editId="177F5BC3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759EB" w14:textId="77777777"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14:paraId="41B166CF" w14:textId="77777777"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14:paraId="4DC1F641" w14:textId="77777777"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14:paraId="2510FA66" w14:textId="77777777"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2550" id="Text Box 10" o:spid="_x0000_s1027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" filled="f" stroked="f">
                <v:textbox>
                  <w:txbxContent>
                    <w:p w14:paraId="352759EB" w14:textId="77777777"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14:paraId="41B166CF" w14:textId="77777777"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14:paraId="4DC1F641" w14:textId="77777777"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14:paraId="2510FA66" w14:textId="77777777"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EFF852" wp14:editId="00D1683A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F35BC" w14:textId="2D788E00" w:rsidR="00664A25" w:rsidRDefault="003D106F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14:paraId="678D543F" w14:textId="77777777"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F852" id="Text Box 14" o:spid="_x0000_s1028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" filled="f" stroked="f">
                <v:textbox>
                  <w:txbxContent>
                    <w:p w14:paraId="490F35BC" w14:textId="2D788E00" w:rsidR="00664A25" w:rsidRDefault="003D106F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14:paraId="678D543F" w14:textId="77777777"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0EDC6C12" wp14:editId="392AA6D0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23A5D" w14:textId="77777777" w:rsidR="000B76A4" w:rsidRDefault="000B76A4" w:rsidP="00276B50">
      <w:r>
        <w:separator/>
      </w:r>
    </w:p>
  </w:endnote>
  <w:endnote w:type="continuationSeparator" w:id="0">
    <w:p w14:paraId="20EE9401" w14:textId="77777777" w:rsidR="000B76A4" w:rsidRDefault="000B76A4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37D51" w14:textId="77777777"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4AAA207B" wp14:editId="7BACF45C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C2546" w14:textId="77777777" w:rsidR="000B76A4" w:rsidRDefault="000B76A4" w:rsidP="00276B50">
      <w:r>
        <w:separator/>
      </w:r>
    </w:p>
  </w:footnote>
  <w:footnote w:type="continuationSeparator" w:id="0">
    <w:p w14:paraId="2719B3C5" w14:textId="77777777" w:rsidR="000B76A4" w:rsidRDefault="000B76A4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0EF0E" w14:textId="77777777"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69E3C" w14:textId="77777777"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00AAC557" wp14:editId="32614025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57E6A55B" wp14:editId="4662783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139BD" w14:textId="77777777"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14:paraId="6B70EE9C" w14:textId="77777777"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B76A4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D106F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9C5B2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B33B-E2D1-45B1-B857-1457F1FC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Eulices Lopez Pintado</cp:lastModifiedBy>
  <cp:revision>5</cp:revision>
  <cp:lastPrinted>2015-12-21T16:50:00Z</cp:lastPrinted>
  <dcterms:created xsi:type="dcterms:W3CDTF">2019-07-24T22:52:00Z</dcterms:created>
  <dcterms:modified xsi:type="dcterms:W3CDTF">2020-08-11T21:47:00Z</dcterms:modified>
  <cp:contentStatus/>
</cp:coreProperties>
</file>